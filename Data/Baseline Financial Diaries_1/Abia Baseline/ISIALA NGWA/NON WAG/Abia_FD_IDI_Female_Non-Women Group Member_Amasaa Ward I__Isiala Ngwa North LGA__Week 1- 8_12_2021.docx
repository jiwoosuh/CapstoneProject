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0FE83" w14:textId="77777777" w:rsidR="00B23F05" w:rsidRPr="00087002" w:rsidRDefault="0057391F" w:rsidP="0057391F">
      <w:pPr>
        <w:spacing w:after="1"/>
        <w:jc w:val="both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  <w:u w:val="single" w:color="000000"/>
        </w:rPr>
        <w:t>Balance Statement In-take Form – This is the only form you might be collecting from the respondents so let them know.</w:t>
      </w:r>
    </w:p>
    <w:p w14:paraId="3FA0BE22" w14:textId="0514BB31" w:rsidR="00B23F05" w:rsidRPr="00087002" w:rsidRDefault="0057391F">
      <w:pPr>
        <w:spacing w:after="174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Respondent ID: </w:t>
      </w:r>
      <w:r w:rsidR="002B5111">
        <w:rPr>
          <w:rFonts w:ascii="Times New Roman" w:hAnsi="Times New Roman" w:cs="Times New Roman"/>
          <w:b/>
          <w:sz w:val="24"/>
        </w:rPr>
        <w:t>BL01-NWAG-ISIALA NGWA-WK 1</w:t>
      </w:r>
    </w:p>
    <w:p w14:paraId="14AAF053" w14:textId="77777777" w:rsidR="00B23F05" w:rsidRPr="00087002" w:rsidRDefault="0057391F">
      <w:pPr>
        <w:tabs>
          <w:tab w:val="center" w:pos="1440"/>
          <w:tab w:val="center" w:pos="2160"/>
        </w:tabs>
        <w:spacing w:after="174"/>
        <w:ind w:left="-15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 xml:space="preserve">Date:  </w:t>
      </w:r>
      <w:r w:rsidR="00CE6220">
        <w:rPr>
          <w:rFonts w:ascii="Times New Roman" w:hAnsi="Times New Roman" w:cs="Times New Roman"/>
          <w:b/>
          <w:sz w:val="24"/>
        </w:rPr>
        <w:t>8</w:t>
      </w:r>
      <w:r w:rsidR="00462F1A" w:rsidRPr="00087002">
        <w:rPr>
          <w:rFonts w:ascii="Times New Roman" w:hAnsi="Times New Roman" w:cs="Times New Roman"/>
          <w:b/>
          <w:sz w:val="24"/>
          <w:vertAlign w:val="superscript"/>
        </w:rPr>
        <w:t>th</w:t>
      </w:r>
      <w:r w:rsidR="00462F1A" w:rsidRPr="00087002">
        <w:rPr>
          <w:rFonts w:ascii="Times New Roman" w:hAnsi="Times New Roman" w:cs="Times New Roman"/>
          <w:b/>
          <w:sz w:val="24"/>
        </w:rPr>
        <w:t xml:space="preserve"> December 2021</w:t>
      </w:r>
      <w:r w:rsidRPr="00087002">
        <w:rPr>
          <w:rFonts w:ascii="Times New Roman" w:hAnsi="Times New Roman" w:cs="Times New Roman"/>
          <w:b/>
          <w:sz w:val="24"/>
        </w:rPr>
        <w:tab/>
      </w:r>
      <w:r w:rsidRPr="00087002">
        <w:rPr>
          <w:rFonts w:ascii="Times New Roman" w:hAnsi="Times New Roman" w:cs="Times New Roman"/>
          <w:b/>
          <w:sz w:val="24"/>
        </w:rPr>
        <w:tab/>
      </w:r>
      <w:r w:rsidR="00B02805">
        <w:rPr>
          <w:rFonts w:ascii="Times New Roman" w:hAnsi="Times New Roman" w:cs="Times New Roman"/>
          <w:b/>
          <w:sz w:val="24"/>
        </w:rPr>
        <w:t>We</w:t>
      </w:r>
      <w:bookmarkStart w:id="0" w:name="_GoBack"/>
      <w:bookmarkEnd w:id="0"/>
      <w:r w:rsidR="00B02805">
        <w:rPr>
          <w:rFonts w:ascii="Times New Roman" w:hAnsi="Times New Roman" w:cs="Times New Roman"/>
          <w:b/>
          <w:sz w:val="24"/>
        </w:rPr>
        <w:t>ek 1</w:t>
      </w:r>
    </w:p>
    <w:p w14:paraId="7CD26F0C" w14:textId="77777777" w:rsidR="00B23F05" w:rsidRPr="00087002" w:rsidRDefault="0057391F">
      <w:pPr>
        <w:spacing w:after="0"/>
        <w:ind w:left="-5" w:hanging="10"/>
        <w:rPr>
          <w:rFonts w:ascii="Times New Roman" w:hAnsi="Times New Roman" w:cs="Times New Roman"/>
        </w:rPr>
      </w:pPr>
      <w:r w:rsidRPr="00087002">
        <w:rPr>
          <w:rFonts w:ascii="Times New Roman" w:hAnsi="Times New Roman" w:cs="Times New Roman"/>
          <w:b/>
          <w:sz w:val="24"/>
        </w:rPr>
        <w:t>Sample Balance Statement Sheet:</w:t>
      </w:r>
      <w:r w:rsidRPr="00087002">
        <w:rPr>
          <w:rFonts w:ascii="Times New Roman" w:hAnsi="Times New Roman" w:cs="Times New Roman"/>
          <w:b/>
          <w:sz w:val="24"/>
          <w:vertAlign w:val="superscript"/>
        </w:rPr>
        <w:t>1</w:t>
      </w:r>
    </w:p>
    <w:tbl>
      <w:tblPr>
        <w:tblStyle w:val="TableGrid"/>
        <w:tblW w:w="13646" w:type="dxa"/>
        <w:tblInd w:w="5" w:type="dxa"/>
        <w:tblLayout w:type="fixed"/>
        <w:tblCellMar>
          <w:top w:w="45" w:type="dxa"/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3696"/>
        <w:gridCol w:w="907"/>
        <w:gridCol w:w="3330"/>
        <w:gridCol w:w="1080"/>
        <w:gridCol w:w="4633"/>
      </w:tblGrid>
      <w:tr w:rsidR="00B23F05" w:rsidRPr="00087002" w14:paraId="1C1F44D1" w14:textId="77777777" w:rsidTr="007E243F">
        <w:trPr>
          <w:trHeight w:val="536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FB29D4" w14:textId="77777777" w:rsidR="00B23F05" w:rsidRPr="00087002" w:rsidRDefault="0057391F">
            <w:pPr>
              <w:ind w:right="65"/>
              <w:jc w:val="right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income </w:t>
            </w:r>
          </w:p>
        </w:tc>
        <w:tc>
          <w:tcPr>
            <w:tcW w:w="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1807744" w14:textId="77777777" w:rsidR="00B23F05" w:rsidRPr="00087002" w:rsidRDefault="00B23F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C4FF5" w14:textId="77777777" w:rsidR="00B23F05" w:rsidRPr="00087002" w:rsidRDefault="0057391F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Fixed weekly expenditure 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44530" w14:textId="77777777" w:rsidR="00B23F05" w:rsidRPr="00087002" w:rsidRDefault="0057391F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 </w:t>
            </w:r>
          </w:p>
        </w:tc>
      </w:tr>
      <w:tr w:rsidR="00B23F05" w:rsidRPr="00087002" w14:paraId="182C2F39" w14:textId="77777777" w:rsidTr="007E243F">
        <w:trPr>
          <w:trHeight w:val="43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BB7F" w14:textId="77777777" w:rsidR="00B23F05" w:rsidRPr="00087002" w:rsidRDefault="00CB6A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 earned from the respondent’s store where she sells groceries and carbonated drinks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F277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525B2C">
              <w:rPr>
                <w:rFonts w:ascii="Times New Roman" w:hAnsi="Times New Roman" w:cs="Times New Roman"/>
                <w:sz w:val="20"/>
              </w:rPr>
              <w:t>4,500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BED5" w14:textId="77777777" w:rsidR="00B23F05" w:rsidRPr="00087002" w:rsidRDefault="00525B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Cost of breakfast for the reporting week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D807" w14:textId="77777777" w:rsidR="00B23F05" w:rsidRPr="00087002" w:rsidRDefault="0057391F" w:rsidP="00525B2C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FB2F8F">
              <w:rPr>
                <w:rFonts w:ascii="Times New Roman" w:hAnsi="Times New Roman" w:cs="Times New Roman"/>
                <w:sz w:val="20"/>
              </w:rPr>
              <w:t>950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77EE6" w14:textId="77777777" w:rsidR="00B23F05" w:rsidRPr="00087002" w:rsidRDefault="00CB6A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respondent </w:t>
            </w:r>
            <w:r w:rsidR="00FB2F8F">
              <w:rPr>
                <w:rFonts w:ascii="Times New Roman" w:hAnsi="Times New Roman" w:cs="Times New Roman"/>
              </w:rPr>
              <w:t>just retired</w:t>
            </w:r>
            <w:r>
              <w:rPr>
                <w:rFonts w:ascii="Times New Roman" w:hAnsi="Times New Roman" w:cs="Times New Roman"/>
              </w:rPr>
              <w:t xml:space="preserve"> to the village after she had spent majority of her life away from the village. She is a widow in a polygynous marriage</w:t>
            </w:r>
            <w:r w:rsidR="00525B2C">
              <w:rPr>
                <w:rFonts w:ascii="Times New Roman" w:hAnsi="Times New Roman" w:cs="Times New Roman"/>
              </w:rPr>
              <w:t xml:space="preserve">. She is the second wife hence opened a shop where she can earn some money to augment the stipends/allowances her children send to her. </w:t>
            </w:r>
            <w:r w:rsidR="00FB2F8F">
              <w:rPr>
                <w:rFonts w:ascii="Times New Roman" w:hAnsi="Times New Roman" w:cs="Times New Roman"/>
              </w:rPr>
              <w:t>She lives alone in the village.</w:t>
            </w:r>
          </w:p>
        </w:tc>
      </w:tr>
      <w:tr w:rsidR="00B23F05" w:rsidRPr="00087002" w14:paraId="65AF6280" w14:textId="77777777" w:rsidTr="007E243F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663C" w14:textId="77777777" w:rsidR="00B23F05" w:rsidRPr="00087002" w:rsidRDefault="00B23F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0568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3920" w14:textId="77777777" w:rsidR="00B23F05" w:rsidRPr="00087002" w:rsidRDefault="00FB2F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Cost of lunch for the reporting week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725D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7E243F">
              <w:rPr>
                <w:rFonts w:ascii="Times New Roman" w:hAnsi="Times New Roman" w:cs="Times New Roman"/>
                <w:sz w:val="20"/>
              </w:rPr>
              <w:t>500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F4FA7" w14:textId="77777777" w:rsidR="00B23F05" w:rsidRPr="00087002" w:rsidRDefault="00B23F05">
            <w:pPr>
              <w:rPr>
                <w:rFonts w:ascii="Times New Roman" w:hAnsi="Times New Roman" w:cs="Times New Roman"/>
              </w:rPr>
            </w:pPr>
          </w:p>
        </w:tc>
      </w:tr>
      <w:tr w:rsidR="00B23F05" w:rsidRPr="00087002" w14:paraId="0D592AEE" w14:textId="77777777" w:rsidTr="007E243F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C87B" w14:textId="77777777" w:rsidR="00B23F05" w:rsidRPr="00087002" w:rsidRDefault="00B23F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D374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C888" w14:textId="77777777" w:rsidR="00B23F05" w:rsidRPr="00087002" w:rsidRDefault="00FB2F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Cost of dinner for the household for the reporting week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ED682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7E243F">
              <w:rPr>
                <w:rFonts w:ascii="Times New Roman" w:hAnsi="Times New Roman" w:cs="Times New Roman"/>
                <w:sz w:val="20"/>
              </w:rPr>
              <w:t>500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0F8B" w14:textId="77777777" w:rsidR="00B23F05" w:rsidRPr="00087002" w:rsidRDefault="00B23F05">
            <w:pPr>
              <w:rPr>
                <w:rFonts w:ascii="Times New Roman" w:hAnsi="Times New Roman" w:cs="Times New Roman"/>
              </w:rPr>
            </w:pPr>
          </w:p>
        </w:tc>
      </w:tr>
      <w:tr w:rsidR="00B23F05" w:rsidRPr="00087002" w14:paraId="48AB3D6A" w14:textId="77777777" w:rsidTr="007E243F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0A15D" w14:textId="77777777" w:rsidR="00B23F05" w:rsidRPr="00087002" w:rsidRDefault="00B23F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B2967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2C3B" w14:textId="77777777" w:rsidR="00B23F05" w:rsidRPr="00087002" w:rsidRDefault="007E2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 of fetching water for household use.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CF25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7E243F">
              <w:rPr>
                <w:rFonts w:ascii="Times New Roman" w:hAnsi="Times New Roman" w:cs="Times New Roman"/>
                <w:sz w:val="20"/>
              </w:rPr>
              <w:t>100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06DA5" w14:textId="77777777" w:rsidR="00B23F05" w:rsidRPr="00087002" w:rsidRDefault="00B23F05">
            <w:pPr>
              <w:rPr>
                <w:rFonts w:ascii="Times New Roman" w:hAnsi="Times New Roman" w:cs="Times New Roman"/>
              </w:rPr>
            </w:pPr>
          </w:p>
        </w:tc>
      </w:tr>
      <w:tr w:rsidR="00B23F05" w:rsidRPr="00087002" w14:paraId="3C1FDA45" w14:textId="77777777" w:rsidTr="007E243F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E99E" w14:textId="77777777" w:rsidR="00B23F05" w:rsidRPr="00087002" w:rsidRDefault="00B23F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31A2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6E899" w14:textId="77777777" w:rsidR="00B23F05" w:rsidRPr="00087002" w:rsidRDefault="007E2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 of purchasing kerosene for household use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5F9C4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7E243F">
              <w:rPr>
                <w:rFonts w:ascii="Times New Roman" w:hAnsi="Times New Roman" w:cs="Times New Roman"/>
                <w:sz w:val="20"/>
              </w:rPr>
              <w:t>400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BB948" w14:textId="77777777" w:rsidR="00B23F05" w:rsidRPr="00087002" w:rsidRDefault="007E2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Respondent disclosed that she does purchase kerosene every 3 days</w:t>
            </w:r>
          </w:p>
        </w:tc>
      </w:tr>
      <w:tr w:rsidR="00B23F05" w:rsidRPr="00087002" w14:paraId="081A2BDA" w14:textId="77777777" w:rsidTr="007E243F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55E1D" w14:textId="77777777" w:rsidR="00B23F05" w:rsidRPr="00087002" w:rsidRDefault="00B23F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383B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20406" w14:textId="77777777" w:rsidR="00B23F05" w:rsidRPr="00087002" w:rsidRDefault="007E2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Cost of preparing soup for the household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15D27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7E243F">
              <w:rPr>
                <w:rFonts w:ascii="Times New Roman" w:hAnsi="Times New Roman" w:cs="Times New Roman"/>
                <w:sz w:val="20"/>
              </w:rPr>
              <w:t>2,000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8E7C" w14:textId="77777777" w:rsidR="00B23F05" w:rsidRPr="00A40A79" w:rsidRDefault="007E243F" w:rsidP="007E2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Respondent disclosed that she does purchase and prepare soup every 3 days</w:t>
            </w:r>
          </w:p>
        </w:tc>
      </w:tr>
      <w:tr w:rsidR="008627DA" w:rsidRPr="00087002" w14:paraId="47B08FEF" w14:textId="77777777" w:rsidTr="007E243F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06F6" w14:textId="77777777" w:rsidR="008627DA" w:rsidRPr="00087002" w:rsidRDefault="008627D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4F11E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FF84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128EC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BA187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627DA" w:rsidRPr="00087002" w14:paraId="04E7634E" w14:textId="77777777" w:rsidTr="007E243F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EA022" w14:textId="77777777" w:rsidR="008627DA" w:rsidRPr="00087002" w:rsidRDefault="008627D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302A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7FBE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769C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FAB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8627DA" w:rsidRPr="00087002" w14:paraId="3BB45664" w14:textId="77777777" w:rsidTr="007E243F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52F2" w14:textId="77777777" w:rsidR="008627DA" w:rsidRPr="00087002" w:rsidRDefault="008627D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DCD1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FBAA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19C60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  <w:r w:rsidR="00087002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8CCC3" w14:textId="77777777" w:rsidR="008627DA" w:rsidRPr="00087002" w:rsidRDefault="008627DA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B23F05" w:rsidRPr="00087002" w14:paraId="681B0C01" w14:textId="77777777" w:rsidTr="007E243F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166B" w14:textId="77777777" w:rsidR="00B23F05" w:rsidRPr="007E243F" w:rsidRDefault="0057391F">
            <w:pPr>
              <w:ind w:right="48"/>
              <w:jc w:val="right"/>
              <w:rPr>
                <w:rFonts w:ascii="Times New Roman" w:hAnsi="Times New Roman" w:cs="Times New Roman"/>
                <w:b/>
              </w:rPr>
            </w:pPr>
            <w:r w:rsidRPr="007E243F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FC36A" w14:textId="77777777" w:rsidR="00B23F05" w:rsidRPr="007E243F" w:rsidRDefault="0057391F">
            <w:pPr>
              <w:rPr>
                <w:rFonts w:ascii="Times New Roman" w:hAnsi="Times New Roman" w:cs="Times New Roman"/>
                <w:b/>
              </w:rPr>
            </w:pPr>
            <w:r w:rsidRPr="007E243F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8A5B" w14:textId="77777777" w:rsidR="00B23F05" w:rsidRPr="007E243F" w:rsidRDefault="0057391F">
            <w:pPr>
              <w:ind w:right="47"/>
              <w:jc w:val="right"/>
              <w:rPr>
                <w:rFonts w:ascii="Times New Roman" w:hAnsi="Times New Roman" w:cs="Times New Roman"/>
                <w:b/>
              </w:rPr>
            </w:pPr>
            <w:r w:rsidRPr="007E243F">
              <w:rPr>
                <w:rFonts w:ascii="Times New Roman" w:hAnsi="Times New Roman" w:cs="Times New Roman"/>
                <w:b/>
                <w:sz w:val="20"/>
              </w:rPr>
              <w:t xml:space="preserve">Total: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9E87" w14:textId="77777777" w:rsidR="00B23F05" w:rsidRPr="007E243F" w:rsidRDefault="00641D24">
            <w:pPr>
              <w:rPr>
                <w:rFonts w:ascii="Times New Roman" w:hAnsi="Times New Roman" w:cs="Times New Roman"/>
                <w:b/>
              </w:rPr>
            </w:pPr>
            <w:r w:rsidRPr="007E243F">
              <w:rPr>
                <w:rFonts w:ascii="Times New Roman" w:hAnsi="Times New Roman" w:cs="Times New Roman"/>
                <w:b/>
                <w:sz w:val="20"/>
              </w:rPr>
              <w:t>₦</w:t>
            </w:r>
            <w:r w:rsidR="007E243F" w:rsidRPr="007E243F">
              <w:rPr>
                <w:rFonts w:ascii="Times New Roman" w:hAnsi="Times New Roman" w:cs="Times New Roman"/>
                <w:b/>
                <w:sz w:val="20"/>
              </w:rPr>
              <w:t xml:space="preserve"> 4,450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E4FDF" w14:textId="77777777" w:rsidR="00B23F05" w:rsidRPr="007E243F" w:rsidRDefault="00B23F0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23F05" w:rsidRPr="00087002" w14:paraId="4C84A370" w14:textId="77777777" w:rsidTr="007E243F">
        <w:trPr>
          <w:trHeight w:val="535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A87513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income</w:t>
            </w:r>
          </w:p>
        </w:tc>
        <w:tc>
          <w:tcPr>
            <w:tcW w:w="9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A05DA1" w14:textId="77777777" w:rsidR="00B23F05" w:rsidRPr="00087002" w:rsidRDefault="00B23F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A98D" w14:textId="77777777" w:rsidR="00B23F05" w:rsidRPr="00087002" w:rsidRDefault="0057391F">
            <w:pPr>
              <w:ind w:right="48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>Variable weekly expenditure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6BAD" w14:textId="77777777" w:rsidR="00B23F05" w:rsidRPr="00087002" w:rsidRDefault="0057391F">
            <w:pPr>
              <w:ind w:right="46"/>
              <w:jc w:val="center"/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b/>
                <w:sz w:val="24"/>
              </w:rPr>
              <w:t xml:space="preserve">Comments </w:t>
            </w:r>
          </w:p>
        </w:tc>
      </w:tr>
      <w:tr w:rsidR="00B23F05" w:rsidRPr="00087002" w14:paraId="2FF48595" w14:textId="77777777" w:rsidTr="007E243F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EE67E" w14:textId="77777777" w:rsidR="00B23F05" w:rsidRPr="00087002" w:rsidRDefault="00525B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Stipend/allowance received from her daughter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2B57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proofErr w:type="gramStart"/>
            <w:r w:rsidRPr="00087002">
              <w:rPr>
                <w:rFonts w:ascii="Times New Roman" w:hAnsi="Times New Roman" w:cs="Times New Roman"/>
                <w:sz w:val="20"/>
              </w:rPr>
              <w:t xml:space="preserve">₦  </w:t>
            </w:r>
            <w:r w:rsidR="00525B2C">
              <w:rPr>
                <w:rFonts w:ascii="Times New Roman" w:hAnsi="Times New Roman" w:cs="Times New Roman"/>
                <w:sz w:val="20"/>
              </w:rPr>
              <w:t>2,000</w:t>
            </w:r>
            <w:proofErr w:type="gramEnd"/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91F4" w14:textId="77777777" w:rsidR="00B23F05" w:rsidRPr="00087002" w:rsidRDefault="007E2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Cost of purchasing carbonated drinks for sell in her shop.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2677" w14:textId="77777777" w:rsidR="00B23F05" w:rsidRPr="004C046E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7E243F">
              <w:rPr>
                <w:rFonts w:ascii="Times New Roman" w:hAnsi="Times New Roman" w:cs="Times New Roman"/>
                <w:sz w:val="20"/>
              </w:rPr>
              <w:t>11,800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0817D" w14:textId="77777777" w:rsidR="00B23F05" w:rsidRPr="0040762B" w:rsidRDefault="00B23F05">
            <w:pPr>
              <w:rPr>
                <w:rFonts w:ascii="Times New Roman" w:hAnsi="Times New Roman" w:cs="Times New Roman"/>
              </w:rPr>
            </w:pPr>
          </w:p>
        </w:tc>
      </w:tr>
      <w:tr w:rsidR="00B23F05" w:rsidRPr="00087002" w14:paraId="26161B41" w14:textId="77777777" w:rsidTr="007E243F">
        <w:trPr>
          <w:trHeight w:val="451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71A1" w14:textId="77777777" w:rsidR="00B23F05" w:rsidRPr="00087002" w:rsidRDefault="00525B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 received from FGD participation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518CA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  <w:r w:rsidR="00525B2C">
              <w:rPr>
                <w:rFonts w:ascii="Times New Roman" w:hAnsi="Times New Roman" w:cs="Times New Roman"/>
                <w:sz w:val="20"/>
              </w:rPr>
              <w:t>1,000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B50E" w14:textId="77777777" w:rsidR="00B23F05" w:rsidRPr="00087002" w:rsidRDefault="00B23F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2B25A" w14:textId="77777777" w:rsidR="00B23F05" w:rsidRPr="004C046E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>₦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FF7D" w14:textId="77777777" w:rsidR="00B23F05" w:rsidRPr="0040762B" w:rsidRDefault="00B23F05">
            <w:pPr>
              <w:rPr>
                <w:rFonts w:ascii="Times New Roman" w:hAnsi="Times New Roman" w:cs="Times New Roman"/>
              </w:rPr>
            </w:pPr>
          </w:p>
        </w:tc>
      </w:tr>
      <w:tr w:rsidR="00B23F05" w:rsidRPr="00087002" w14:paraId="1A940AB9" w14:textId="77777777" w:rsidTr="007E243F">
        <w:trPr>
          <w:trHeight w:val="452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052F9" w14:textId="77777777" w:rsidR="00B23F05" w:rsidRPr="00087002" w:rsidRDefault="00B23F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E370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1661" w14:textId="77777777" w:rsidR="00B23F05" w:rsidRPr="00087002" w:rsidRDefault="00B23F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6725" w14:textId="77777777" w:rsidR="00B23F05" w:rsidRPr="0040762B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E375" w14:textId="77777777" w:rsidR="00B23F05" w:rsidRPr="0040762B" w:rsidRDefault="00B23F05">
            <w:pPr>
              <w:rPr>
                <w:rFonts w:ascii="Times New Roman" w:hAnsi="Times New Roman" w:cs="Times New Roman"/>
              </w:rPr>
            </w:pPr>
          </w:p>
        </w:tc>
      </w:tr>
      <w:tr w:rsidR="00B23F05" w:rsidRPr="00087002" w14:paraId="56C9ED83" w14:textId="77777777" w:rsidTr="007E243F">
        <w:trPr>
          <w:trHeight w:val="449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2191" w14:textId="77777777" w:rsidR="00B23F05" w:rsidRPr="00087002" w:rsidRDefault="00B23F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080A9" w14:textId="77777777" w:rsidR="00B23F05" w:rsidRPr="00087002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83B8" w14:textId="77777777" w:rsidR="00B23F05" w:rsidRPr="00087002" w:rsidRDefault="00B23F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E301D" w14:textId="77777777" w:rsidR="00B23F05" w:rsidRPr="0040762B" w:rsidRDefault="0057391F">
            <w:pPr>
              <w:rPr>
                <w:rFonts w:ascii="Times New Roman" w:hAnsi="Times New Roman" w:cs="Times New Roman"/>
              </w:rPr>
            </w:pPr>
            <w:r w:rsidRPr="00087002">
              <w:rPr>
                <w:rFonts w:ascii="Times New Roman" w:hAnsi="Times New Roman" w:cs="Times New Roman"/>
                <w:sz w:val="20"/>
              </w:rPr>
              <w:t xml:space="preserve">₦ 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B58F" w14:textId="77777777" w:rsidR="00B23F05" w:rsidRPr="00087002" w:rsidRDefault="00B23F05">
            <w:pPr>
              <w:rPr>
                <w:rFonts w:ascii="Times New Roman" w:hAnsi="Times New Roman" w:cs="Times New Roman"/>
              </w:rPr>
            </w:pPr>
          </w:p>
        </w:tc>
      </w:tr>
      <w:tr w:rsidR="00B23F05" w:rsidRPr="00087002" w14:paraId="5422CBC0" w14:textId="77777777" w:rsidTr="007E243F">
        <w:trPr>
          <w:trHeight w:val="454"/>
        </w:trPr>
        <w:tc>
          <w:tcPr>
            <w:tcW w:w="3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AE22" w14:textId="77777777" w:rsidR="00B23F05" w:rsidRPr="007E243F" w:rsidRDefault="00525B2C" w:rsidP="00525B2C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7E243F">
              <w:rPr>
                <w:rFonts w:ascii="Times New Roman" w:hAnsi="Times New Roman" w:cs="Times New Roman"/>
                <w:b/>
                <w:sz w:val="20"/>
              </w:rPr>
              <w:t>Total: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0546" w14:textId="77777777" w:rsidR="00B23F05" w:rsidRPr="007E243F" w:rsidRDefault="0057391F">
            <w:pPr>
              <w:rPr>
                <w:rFonts w:ascii="Times New Roman" w:hAnsi="Times New Roman" w:cs="Times New Roman"/>
                <w:b/>
              </w:rPr>
            </w:pPr>
            <w:r w:rsidRPr="007E243F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7E243F">
              <w:rPr>
                <w:rFonts w:ascii="Times New Roman" w:hAnsi="Times New Roman" w:cs="Times New Roman"/>
                <w:b/>
                <w:sz w:val="20"/>
              </w:rPr>
              <w:t>3,000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92DBD" w14:textId="77777777" w:rsidR="00B23F05" w:rsidRPr="007E243F" w:rsidRDefault="00525B2C" w:rsidP="00525B2C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7E243F">
              <w:rPr>
                <w:rFonts w:ascii="Times New Roman" w:hAnsi="Times New Roman" w:cs="Times New Roman"/>
                <w:b/>
                <w:sz w:val="20"/>
              </w:rPr>
              <w:t>Total: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C874C" w14:textId="77777777" w:rsidR="00B23F05" w:rsidRPr="007E243F" w:rsidRDefault="0057391F">
            <w:pPr>
              <w:rPr>
                <w:rFonts w:ascii="Times New Roman" w:hAnsi="Times New Roman" w:cs="Times New Roman"/>
                <w:b/>
              </w:rPr>
            </w:pPr>
            <w:r w:rsidRPr="007E243F">
              <w:rPr>
                <w:rFonts w:ascii="Times New Roman" w:hAnsi="Times New Roman" w:cs="Times New Roman"/>
                <w:b/>
                <w:sz w:val="20"/>
              </w:rPr>
              <w:t xml:space="preserve">₦ </w:t>
            </w:r>
            <w:r w:rsidR="007E243F">
              <w:rPr>
                <w:rFonts w:ascii="Times New Roman" w:hAnsi="Times New Roman" w:cs="Times New Roman"/>
                <w:b/>
                <w:sz w:val="20"/>
              </w:rPr>
              <w:t>11,800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4E11" w14:textId="77777777" w:rsidR="00B23F05" w:rsidRPr="007E243F" w:rsidRDefault="00B23F0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5EF5BF7" w14:textId="77777777" w:rsidR="00B23F05" w:rsidRPr="00087002" w:rsidRDefault="00B23F05">
      <w:pPr>
        <w:spacing w:after="0"/>
        <w:rPr>
          <w:rFonts w:ascii="Times New Roman" w:hAnsi="Times New Roman" w:cs="Times New Roman"/>
        </w:rPr>
      </w:pPr>
    </w:p>
    <w:p w14:paraId="5AA7FD0D" w14:textId="77777777" w:rsidR="00B23F05" w:rsidRPr="00641D24" w:rsidRDefault="00B23F05">
      <w:pPr>
        <w:spacing w:after="162"/>
        <w:jc w:val="both"/>
        <w:rPr>
          <w:rFonts w:ascii="Times New Roman" w:hAnsi="Times New Roman" w:cs="Times New Roman"/>
          <w:b/>
        </w:rPr>
      </w:pPr>
    </w:p>
    <w:p w14:paraId="79A3D242" w14:textId="77777777" w:rsidR="00B23F05" w:rsidRPr="00087002" w:rsidRDefault="00B23F05">
      <w:pPr>
        <w:spacing w:after="0"/>
        <w:jc w:val="both"/>
        <w:rPr>
          <w:rFonts w:ascii="Times New Roman" w:hAnsi="Times New Roman" w:cs="Times New Roman"/>
        </w:rPr>
      </w:pPr>
    </w:p>
    <w:sectPr w:rsidR="00B23F05" w:rsidRPr="00087002" w:rsidSect="008E1422">
      <w:pgSz w:w="15840" w:h="12240" w:orient="landscape"/>
      <w:pgMar w:top="1445" w:right="2138" w:bottom="14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1968"/>
    <w:multiLevelType w:val="hybridMultilevel"/>
    <w:tmpl w:val="B8FAE07C"/>
    <w:lvl w:ilvl="0" w:tplc="83C49BD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FED7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E8A17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E827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5AFA0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A652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66EAC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DC3A3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BAEE6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220"/>
    <w:rsid w:val="00087002"/>
    <w:rsid w:val="001C2044"/>
    <w:rsid w:val="00240D2F"/>
    <w:rsid w:val="002B5111"/>
    <w:rsid w:val="0040762B"/>
    <w:rsid w:val="00462F1A"/>
    <w:rsid w:val="004C046E"/>
    <w:rsid w:val="004F5254"/>
    <w:rsid w:val="00525B2C"/>
    <w:rsid w:val="0053798A"/>
    <w:rsid w:val="0057391F"/>
    <w:rsid w:val="00641D24"/>
    <w:rsid w:val="007977FC"/>
    <w:rsid w:val="007E243F"/>
    <w:rsid w:val="008627DA"/>
    <w:rsid w:val="008E1422"/>
    <w:rsid w:val="00A02E12"/>
    <w:rsid w:val="00A40A79"/>
    <w:rsid w:val="00B02805"/>
    <w:rsid w:val="00B23F05"/>
    <w:rsid w:val="00C848D3"/>
    <w:rsid w:val="00CB6AAE"/>
    <w:rsid w:val="00CE6220"/>
    <w:rsid w:val="00D02685"/>
    <w:rsid w:val="00EA10A9"/>
    <w:rsid w:val="00FB2F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D722"/>
  <w15:docId w15:val="{927846C8-CD6A-1D4B-8A9F-7D594D54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422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E142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USER\Desktop\Financial%20Diary\Isiala%20Ngwa%20North\Non-Women%20Group%20Member\Week%201\Abia_FD_IDI_Female_Non-Women%20Group%20Member_Amasaa%20Ward%20I__Isiala%20Ngwa%20North%20LGA__Week%201-%208_12_202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C:\Users\USER\Desktop\Financial Diary\Isiala Ngwa North\Non-Women Group Member\Week 1\Abia_FD_IDI_Female_Non-Women Group Member_Amasaa Ward I__Isiala Ngwa North LGA__Week 1- 8_12_2021.dotx</Template>
  <TotalTime>2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3</cp:revision>
  <dcterms:created xsi:type="dcterms:W3CDTF">2022-01-14T15:25:00Z</dcterms:created>
  <dcterms:modified xsi:type="dcterms:W3CDTF">2024-02-10T12:27:00Z</dcterms:modified>
</cp:coreProperties>
</file>